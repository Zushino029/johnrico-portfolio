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  <w:gridCol w:w="6470"/>
      </w:tblGrid>
      <w:tr w:rsidR="008C0B06" w:rsidTr="008C0B06">
        <w:trPr>
          <w:trHeight w:val="4410"/>
        </w:trPr>
        <w:tc>
          <w:tcPr>
            <w:tcW w:w="3600" w:type="dxa"/>
            <w:vAlign w:val="bottom"/>
          </w:tcPr>
          <w:p w:rsidR="008C0B06" w:rsidRDefault="008C0B06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2D396D03" wp14:editId="0F17D0BA">
                      <wp:extent cx="1775460" cy="1805940"/>
                      <wp:effectExtent l="19050" t="19050" r="34290" b="4191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5460" cy="180594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925EC5F" id="Oval 2" o:spid="_x0000_s1026" alt="Title: Professional Headshot of Man" style="width:139.8pt;height:14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" strokecolor="black [3213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8C0B06" w:rsidRPr="001E250C" w:rsidRDefault="008C0B06" w:rsidP="000C45FF">
            <w:pPr>
              <w:tabs>
                <w:tab w:val="left" w:pos="990"/>
              </w:tabs>
              <w:rPr>
                <w:rFonts w:ascii="Cooper Black" w:hAnsi="Cooper Black"/>
              </w:rPr>
            </w:pPr>
          </w:p>
        </w:tc>
        <w:tc>
          <w:tcPr>
            <w:tcW w:w="6470" w:type="dxa"/>
            <w:vAlign w:val="bottom"/>
          </w:tcPr>
          <w:p w:rsidR="008C0B06" w:rsidRPr="001E250C" w:rsidRDefault="008C0B06" w:rsidP="001B2ABD">
            <w:pPr>
              <w:pStyle w:val="Title"/>
              <w:rPr>
                <w:rFonts w:ascii="Cambria Math" w:hAnsi="Cambria Math"/>
              </w:rPr>
            </w:pPr>
            <w:r w:rsidRPr="001E250C">
              <w:rPr>
                <w:rFonts w:ascii="Cambria Math" w:hAnsi="Cambria Math"/>
              </w:rPr>
              <w:t>John Rico</w:t>
            </w:r>
            <w:r>
              <w:rPr>
                <w:rFonts w:ascii="Cambria Math" w:hAnsi="Cambria Math"/>
              </w:rPr>
              <w:t xml:space="preserve"> B.</w:t>
            </w:r>
            <w:r w:rsidRPr="001E250C">
              <w:rPr>
                <w:rFonts w:ascii="Cambria Math" w:hAnsi="Cambria Math"/>
              </w:rPr>
              <w:t xml:space="preserve"> Pugeda</w:t>
            </w:r>
          </w:p>
          <w:p w:rsidR="008C0B06" w:rsidRDefault="008C0B06" w:rsidP="001E250C">
            <w:pPr>
              <w:pStyle w:val="Subtitle"/>
              <w:rPr>
                <w:rFonts w:ascii="Cambria Math" w:hAnsi="Cambria Math"/>
                <w:spacing w:val="0"/>
                <w:w w:val="100"/>
              </w:rPr>
            </w:pPr>
            <w:r w:rsidRPr="001E250C">
              <w:rPr>
                <w:rFonts w:ascii="Cambria Math" w:hAnsi="Cambria Math"/>
                <w:spacing w:val="0"/>
                <w:w w:val="100"/>
              </w:rPr>
              <w:t>Computer Engineer</w:t>
            </w:r>
          </w:p>
          <w:p w:rsidR="004205D1" w:rsidRPr="004205D1" w:rsidRDefault="004205D1" w:rsidP="004205D1">
            <w:r>
              <w:t>198 JP Rizal St. Muzon II Rosario, Cavite</w:t>
            </w:r>
          </w:p>
        </w:tc>
        <w:tc>
          <w:tcPr>
            <w:tcW w:w="6470" w:type="dxa"/>
          </w:tcPr>
          <w:p w:rsidR="008C0B06" w:rsidRPr="001E250C" w:rsidRDefault="008C0B06" w:rsidP="001B2ABD">
            <w:pPr>
              <w:pStyle w:val="Title"/>
              <w:rPr>
                <w:rFonts w:ascii="Cambria Math" w:hAnsi="Cambria Math"/>
              </w:rPr>
            </w:pPr>
          </w:p>
        </w:tc>
      </w:tr>
      <w:tr w:rsidR="008C0B06" w:rsidTr="008C0B06">
        <w:tc>
          <w:tcPr>
            <w:tcW w:w="3600" w:type="dxa"/>
          </w:tcPr>
          <w:sdt>
            <w:sdtPr>
              <w:id w:val="-1711873194"/>
              <w:placeholder>
                <w:docPart w:val="83409DB35C0640258CA2D4CB74E335FD"/>
              </w:placeholder>
              <w:temporary/>
              <w:showingPlcHdr/>
              <w15:appearance w15:val="hidden"/>
            </w:sdtPr>
            <w:sdtContent>
              <w:p w:rsidR="008C0B06" w:rsidRDefault="008C0B06" w:rsidP="00036450">
                <w:pPr>
                  <w:pStyle w:val="Heading3"/>
                </w:pPr>
                <w:r w:rsidRPr="008C0B06">
                  <w:rPr>
                    <w:color w:val="auto"/>
                    <w:sz w:val="26"/>
                    <w:szCs w:val="26"/>
                  </w:rPr>
                  <w:t>Profile</w:t>
                </w:r>
              </w:p>
            </w:sdtContent>
          </w:sdt>
          <w:p w:rsidR="008C0B06" w:rsidRPr="008C0B06" w:rsidRDefault="008C0B06" w:rsidP="008C0B06">
            <w:pPr>
              <w:rPr>
                <w:sz w:val="20"/>
                <w:szCs w:val="20"/>
              </w:rPr>
            </w:pPr>
            <w:r w:rsidRPr="008C0B06">
              <w:rPr>
                <w:sz w:val="20"/>
                <w:szCs w:val="20"/>
              </w:rPr>
              <w:t xml:space="preserve">I started providing services in Computer and Network in my hometown.   </w:t>
            </w:r>
          </w:p>
          <w:p w:rsidR="008C0B06" w:rsidRDefault="008C0B06" w:rsidP="008C0B06">
            <w:pPr>
              <w:jc w:val="both"/>
            </w:pPr>
          </w:p>
          <w:p w:rsidR="008C0B06" w:rsidRPr="008C0B06" w:rsidRDefault="008C0B06" w:rsidP="008C0B06">
            <w:pPr>
              <w:jc w:val="both"/>
              <w:rPr>
                <w:sz w:val="20"/>
                <w:szCs w:val="20"/>
              </w:rPr>
            </w:pPr>
            <w:r w:rsidRPr="008C0B06">
              <w:rPr>
                <w:sz w:val="20"/>
                <w:szCs w:val="20"/>
              </w:rPr>
              <w:t>I was a freelance web developer who builds static and dynamic websites based on my client’s needs.</w:t>
            </w:r>
          </w:p>
          <w:p w:rsidR="008C0B06" w:rsidRDefault="008C0B06" w:rsidP="008C0B06">
            <w:pPr>
              <w:jc w:val="both"/>
            </w:pPr>
          </w:p>
          <w:p w:rsidR="008C0B06" w:rsidRPr="008C0B06" w:rsidRDefault="008C0B06" w:rsidP="008C0B06">
            <w:pPr>
              <w:jc w:val="both"/>
              <w:rPr>
                <w:sz w:val="20"/>
                <w:szCs w:val="20"/>
              </w:rPr>
            </w:pPr>
            <w:r w:rsidRPr="008C0B06">
              <w:rPr>
                <w:sz w:val="20"/>
                <w:szCs w:val="20"/>
              </w:rPr>
              <w:t>I also studied Web development since I was a college student but suddenly stopped at some point, I reignited my passion for web development when I was working as a contact tracer to help prevent COVID-19 in our hometown.</w:t>
            </w:r>
            <w:r>
              <w:rPr>
                <w:sz w:val="20"/>
                <w:szCs w:val="20"/>
              </w:rPr>
              <w:t xml:space="preserve">  </w:t>
            </w:r>
          </w:p>
          <w:p w:rsidR="008C0B06" w:rsidRDefault="008C0B06" w:rsidP="00036450"/>
          <w:sdt>
            <w:sdtPr>
              <w:id w:val="-1954003311"/>
              <w:placeholder>
                <w:docPart w:val="B2C9C267E96B437BAC07811C3BC95AA4"/>
              </w:placeholder>
              <w:temporary/>
              <w:showingPlcHdr/>
              <w15:appearance w15:val="hidden"/>
            </w:sdtPr>
            <w:sdtContent>
              <w:p w:rsidR="008C0B06" w:rsidRPr="00CB0055" w:rsidRDefault="008C0B06" w:rsidP="00CB0055">
                <w:pPr>
                  <w:pStyle w:val="Heading3"/>
                </w:pPr>
                <w:r w:rsidRPr="008C0B06">
                  <w:rPr>
                    <w:color w:val="auto"/>
                  </w:rPr>
                  <w:t>Contact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111563247"/>
              <w:placeholder>
                <w:docPart w:val="D9CE9515A390428EA0E403868C8DCCE2"/>
              </w:placeholder>
              <w:temporary/>
              <w:showingPlcHdr/>
              <w15:appearance w15:val="hidden"/>
            </w:sdtPr>
            <w:sdtContent>
              <w:p w:rsidR="008C0B06" w:rsidRPr="008C0B06" w:rsidRDefault="008C0B06" w:rsidP="004D3011">
                <w:pPr>
                  <w:rPr>
                    <w:sz w:val="20"/>
                    <w:szCs w:val="20"/>
                  </w:rPr>
                </w:pPr>
                <w:r w:rsidRPr="008C0B06">
                  <w:rPr>
                    <w:sz w:val="20"/>
                    <w:szCs w:val="20"/>
                  </w:rPr>
                  <w:t>PHONE:</w:t>
                </w:r>
              </w:p>
            </w:sdtContent>
          </w:sdt>
          <w:p w:rsidR="008C0B06" w:rsidRPr="008C0B06" w:rsidRDefault="008C0B06" w:rsidP="004D3011">
            <w:pPr>
              <w:rPr>
                <w:sz w:val="20"/>
                <w:szCs w:val="20"/>
              </w:rPr>
            </w:pPr>
            <w:r w:rsidRPr="008C0B06">
              <w:rPr>
                <w:sz w:val="20"/>
                <w:szCs w:val="20"/>
              </w:rPr>
              <w:t>09998149337</w:t>
            </w:r>
          </w:p>
          <w:p w:rsidR="008C0B06" w:rsidRPr="008C0B06" w:rsidRDefault="008C0B06" w:rsidP="004D3011">
            <w:pPr>
              <w:rPr>
                <w:sz w:val="20"/>
                <w:szCs w:val="20"/>
              </w:rPr>
            </w:pPr>
          </w:p>
          <w:p w:rsidR="008C0B06" w:rsidRPr="008C0B06" w:rsidRDefault="008C0B06" w:rsidP="004D3011">
            <w:pPr>
              <w:rPr>
                <w:sz w:val="20"/>
                <w:szCs w:val="20"/>
              </w:rPr>
            </w:pPr>
            <w:r w:rsidRPr="008C0B06">
              <w:rPr>
                <w:sz w:val="20"/>
                <w:szCs w:val="20"/>
              </w:rPr>
              <w:t>My Online Portfolio:</w:t>
            </w:r>
          </w:p>
          <w:p w:rsidR="008C0B06" w:rsidRPr="008C0B06" w:rsidRDefault="008C0B06" w:rsidP="004D3011">
            <w:pPr>
              <w:rPr>
                <w:sz w:val="20"/>
                <w:szCs w:val="20"/>
              </w:rPr>
            </w:pPr>
            <w:r w:rsidRPr="008C0B06">
              <w:rPr>
                <w:sz w:val="20"/>
                <w:szCs w:val="20"/>
              </w:rPr>
              <w:t>https://johnrico.netlify.app/</w:t>
            </w:r>
          </w:p>
          <w:p w:rsidR="008C0B06" w:rsidRPr="008C0B06" w:rsidRDefault="008C0B06" w:rsidP="004D3011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-240260293"/>
              <w:placeholder>
                <w:docPart w:val="C7A9D90AC7D348E4972CBBFBB462A08E"/>
              </w:placeholder>
              <w:temporary/>
              <w:showingPlcHdr/>
              <w15:appearance w15:val="hidden"/>
            </w:sdtPr>
            <w:sdtContent>
              <w:p w:rsidR="008C0B06" w:rsidRPr="008C0B06" w:rsidRDefault="008C0B06" w:rsidP="004D3011">
                <w:pPr>
                  <w:rPr>
                    <w:sz w:val="20"/>
                    <w:szCs w:val="20"/>
                  </w:rPr>
                </w:pPr>
                <w:r w:rsidRPr="008C0B06">
                  <w:rPr>
                    <w:sz w:val="20"/>
                    <w:szCs w:val="20"/>
                  </w:rPr>
                  <w:t>EMAIL:</w:t>
                </w:r>
              </w:p>
            </w:sdtContent>
          </w:sdt>
          <w:p w:rsidR="008C0B06" w:rsidRPr="008C0B06" w:rsidRDefault="008C0B06" w:rsidP="004D3011">
            <w:pPr>
              <w:rPr>
                <w:rStyle w:val="Hyperlink"/>
                <w:sz w:val="20"/>
                <w:szCs w:val="20"/>
              </w:rPr>
            </w:pPr>
            <w:r w:rsidRPr="008C0B06">
              <w:rPr>
                <w:sz w:val="20"/>
                <w:szCs w:val="20"/>
              </w:rPr>
              <w:t>johnricopugeda029@gmail.com</w:t>
            </w:r>
          </w:p>
          <w:sdt>
            <w:sdtPr>
              <w:id w:val="-1444214663"/>
              <w:placeholder>
                <w:docPart w:val="C74FEC8DB9874617B2ACA11B2EAC7312"/>
              </w:placeholder>
              <w:temporary/>
              <w:showingPlcHdr/>
              <w15:appearance w15:val="hidden"/>
            </w:sdtPr>
            <w:sdtContent>
              <w:p w:rsidR="008C0B06" w:rsidRPr="00CB0055" w:rsidRDefault="008C0B06" w:rsidP="00CB0055">
                <w:pPr>
                  <w:pStyle w:val="Heading3"/>
                </w:pPr>
                <w:r w:rsidRPr="008C0B06">
                  <w:rPr>
                    <w:color w:val="auto"/>
                  </w:rPr>
                  <w:t>Hobbies</w:t>
                </w:r>
              </w:p>
            </w:sdtContent>
          </w:sdt>
          <w:p w:rsidR="008C0B06" w:rsidRPr="008C0B06" w:rsidRDefault="008C0B06" w:rsidP="004D3011">
            <w:pPr>
              <w:rPr>
                <w:sz w:val="20"/>
                <w:szCs w:val="20"/>
              </w:rPr>
            </w:pPr>
            <w:r w:rsidRPr="008C0B06">
              <w:rPr>
                <w:sz w:val="20"/>
                <w:szCs w:val="20"/>
              </w:rPr>
              <w:t>Gaming</w:t>
            </w:r>
          </w:p>
          <w:p w:rsidR="008C0B06" w:rsidRPr="008C0B06" w:rsidRDefault="008C0B06" w:rsidP="004D3011">
            <w:pPr>
              <w:rPr>
                <w:sz w:val="20"/>
                <w:szCs w:val="20"/>
              </w:rPr>
            </w:pPr>
            <w:r w:rsidRPr="008C0B06">
              <w:rPr>
                <w:sz w:val="20"/>
                <w:szCs w:val="20"/>
              </w:rPr>
              <w:t>Web Development</w:t>
            </w:r>
          </w:p>
          <w:p w:rsidR="008C0B06" w:rsidRPr="008C0B06" w:rsidRDefault="008C0B06" w:rsidP="004D3011">
            <w:pPr>
              <w:rPr>
                <w:sz w:val="20"/>
                <w:szCs w:val="20"/>
              </w:rPr>
            </w:pPr>
            <w:r w:rsidRPr="008C0B06">
              <w:rPr>
                <w:sz w:val="20"/>
                <w:szCs w:val="20"/>
              </w:rPr>
              <w:t>Anime</w:t>
            </w:r>
          </w:p>
          <w:p w:rsidR="008C0B06" w:rsidRPr="008C0B06" w:rsidRDefault="008C0B06" w:rsidP="004D3011">
            <w:pPr>
              <w:rPr>
                <w:sz w:val="20"/>
                <w:szCs w:val="20"/>
              </w:rPr>
            </w:pPr>
            <w:r w:rsidRPr="008C0B06">
              <w:rPr>
                <w:sz w:val="20"/>
                <w:szCs w:val="20"/>
              </w:rPr>
              <w:t>Movies</w:t>
            </w:r>
          </w:p>
          <w:p w:rsidR="008C0B06" w:rsidRPr="008C0B06" w:rsidRDefault="008C0B06" w:rsidP="001E250C">
            <w:pPr>
              <w:rPr>
                <w:sz w:val="20"/>
                <w:szCs w:val="20"/>
              </w:rPr>
            </w:pPr>
            <w:r w:rsidRPr="008C0B06">
              <w:rPr>
                <w:sz w:val="20"/>
                <w:szCs w:val="20"/>
              </w:rPr>
              <w:t>Cooking</w:t>
            </w:r>
          </w:p>
          <w:p w:rsidR="008C0B06" w:rsidRPr="004D3011" w:rsidRDefault="008C0B06" w:rsidP="001E250C">
            <w:r>
              <w:t>Cleaning</w:t>
            </w:r>
          </w:p>
        </w:tc>
        <w:tc>
          <w:tcPr>
            <w:tcW w:w="720" w:type="dxa"/>
          </w:tcPr>
          <w:p w:rsidR="008C0B06" w:rsidRDefault="008C0B06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E064F41B5CAC4DC38CC72E5877397871"/>
              </w:placeholder>
              <w:temporary/>
              <w:showingPlcHdr/>
              <w15:appearance w15:val="hidden"/>
            </w:sdtPr>
            <w:sdtContent>
              <w:p w:rsidR="008C0B06" w:rsidRDefault="008C0B0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8C0B06" w:rsidRPr="00036450" w:rsidRDefault="008C0B06" w:rsidP="00B359E4">
            <w:pPr>
              <w:pStyle w:val="Heading4"/>
            </w:pPr>
            <w:r>
              <w:t>STI-College Rosario</w:t>
            </w:r>
          </w:p>
          <w:p w:rsidR="008C0B06" w:rsidRDefault="008C0B06" w:rsidP="001E250C">
            <w:pPr>
              <w:pStyle w:val="Date"/>
            </w:pPr>
            <w:r>
              <w:t>June 2015 – March 2020</w:t>
            </w:r>
          </w:p>
          <w:p w:rsidR="008C0B06" w:rsidRPr="001E250C" w:rsidRDefault="008C0B06" w:rsidP="001E250C"/>
          <w:p w:rsidR="008C0B06" w:rsidRPr="00B359E4" w:rsidRDefault="008C0B06" w:rsidP="00B359E4">
            <w:pPr>
              <w:pStyle w:val="Heading4"/>
            </w:pPr>
            <w:r>
              <w:t>Bachelors of Science</w:t>
            </w:r>
          </w:p>
          <w:p w:rsidR="008C0B06" w:rsidRPr="00B359E4" w:rsidRDefault="008C0B06" w:rsidP="00B359E4">
            <w:pPr>
              <w:pStyle w:val="Date"/>
            </w:pPr>
            <w:r>
              <w:t>Computer Engineering</w:t>
            </w:r>
          </w:p>
          <w:sdt>
            <w:sdtPr>
              <w:id w:val="1001553383"/>
              <w:placeholder>
                <w:docPart w:val="AE18E1B665054FBD9F5E468A6954CF2E"/>
              </w:placeholder>
              <w:temporary/>
              <w:showingPlcHdr/>
              <w15:appearance w15:val="hidden"/>
            </w:sdtPr>
            <w:sdtContent>
              <w:p w:rsidR="008C0B06" w:rsidRDefault="008C0B06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8C0B06" w:rsidRDefault="008C0B06" w:rsidP="00B359E4">
            <w:pPr>
              <w:pStyle w:val="Heading4"/>
              <w:rPr>
                <w:bCs/>
              </w:rPr>
            </w:pPr>
            <w:r>
              <w:t>DILG-Contact Tracer</w:t>
            </w:r>
          </w:p>
          <w:p w:rsidR="008C0B06" w:rsidRPr="00036450" w:rsidRDefault="008C0B06" w:rsidP="00B359E4">
            <w:pPr>
              <w:pStyle w:val="Date"/>
            </w:pPr>
            <w:r>
              <w:t>October 2020 – February 2021</w:t>
            </w:r>
          </w:p>
          <w:p w:rsidR="008C0B06" w:rsidRPr="008C0B06" w:rsidRDefault="008C0B06" w:rsidP="001E250C">
            <w:p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Cs w:val="18"/>
                <w:lang w:eastAsia="en-US"/>
              </w:rPr>
            </w:pPr>
            <w:r w:rsidRPr="008C0B06">
              <w:rPr>
                <w:rFonts w:ascii="Gilroy Medium" w:eastAsia="Times New Roman" w:hAnsi="Gilroy Medium" w:cs="Times New Roman"/>
                <w:szCs w:val="18"/>
                <w:lang w:eastAsia="en-US"/>
              </w:rPr>
              <w:t>-</w:t>
            </w:r>
            <w:r w:rsidRPr="001E250C">
              <w:rPr>
                <w:rFonts w:asciiTheme="majorHAnsi" w:eastAsia="Times New Roman" w:hAnsiTheme="majorHAnsi" w:cs="Times New Roman"/>
                <w:szCs w:val="18"/>
                <w:lang w:eastAsia="en-US"/>
              </w:rPr>
              <w:t>Investigated and identified c</w:t>
            </w:r>
            <w:bookmarkStart w:id="0" w:name="_GoBack"/>
            <w:bookmarkEnd w:id="0"/>
            <w:r w:rsidRPr="001E250C">
              <w:rPr>
                <w:rFonts w:asciiTheme="majorHAnsi" w:eastAsia="Times New Roman" w:hAnsiTheme="majorHAnsi" w:cs="Times New Roman"/>
                <w:szCs w:val="18"/>
                <w:lang w:eastAsia="en-US"/>
              </w:rPr>
              <w:t xml:space="preserve">onfirmed and suspected coronavirus cases, also documenting potentially affected contacts. </w:t>
            </w:r>
          </w:p>
          <w:p w:rsidR="008C0B06" w:rsidRPr="008C0B06" w:rsidRDefault="008C0B06" w:rsidP="001E250C">
            <w:p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Cs w:val="18"/>
                <w:lang w:eastAsia="en-US"/>
              </w:rPr>
            </w:pPr>
            <w:r w:rsidRPr="008C0B06">
              <w:rPr>
                <w:rFonts w:asciiTheme="majorHAnsi" w:eastAsia="Times New Roman" w:hAnsiTheme="majorHAnsi" w:cs="Times New Roman"/>
                <w:szCs w:val="18"/>
                <w:lang w:eastAsia="en-US"/>
              </w:rPr>
              <w:t>-</w:t>
            </w:r>
            <w:r w:rsidRPr="001E250C">
              <w:rPr>
                <w:rFonts w:asciiTheme="majorHAnsi" w:eastAsia="Times New Roman" w:hAnsiTheme="majorHAnsi" w:cs="Times New Roman"/>
                <w:szCs w:val="18"/>
                <w:lang w:eastAsia="en-US"/>
              </w:rPr>
              <w:t>Communicated with documented COVID-19 patients and other exposed persons via phone call, text, email and other platforms.</w:t>
            </w:r>
          </w:p>
          <w:p w:rsidR="008C0B06" w:rsidRPr="008C0B06" w:rsidRDefault="008C0B06" w:rsidP="001E250C">
            <w:p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Cs w:val="18"/>
                <w:lang w:eastAsia="en-US"/>
              </w:rPr>
            </w:pPr>
            <w:r w:rsidRPr="008C0B06">
              <w:rPr>
                <w:rFonts w:asciiTheme="majorHAnsi" w:eastAsia="Times New Roman" w:hAnsiTheme="majorHAnsi" w:cs="Times New Roman"/>
                <w:szCs w:val="18"/>
                <w:lang w:eastAsia="en-US"/>
              </w:rPr>
              <w:t>-</w:t>
            </w:r>
            <w:r w:rsidRPr="001E250C">
              <w:rPr>
                <w:rFonts w:asciiTheme="majorHAnsi" w:eastAsia="Times New Roman" w:hAnsiTheme="majorHAnsi" w:cs="Times New Roman"/>
                <w:szCs w:val="18"/>
                <w:lang w:eastAsia="en-US"/>
              </w:rPr>
              <w:t>Used Microsoft Word and other office tools to create documents and other communications.</w:t>
            </w:r>
          </w:p>
          <w:sdt>
            <w:sdtPr>
              <w:id w:val="1669594239"/>
              <w:placeholder>
                <w:docPart w:val="28D81806900D495E8A2758BFC78B1814"/>
              </w:placeholder>
              <w:temporary/>
              <w:showingPlcHdr/>
              <w15:appearance w15:val="hidden"/>
            </w:sdtPr>
            <w:sdtContent>
              <w:p w:rsidR="008C0B06" w:rsidRDefault="008C0B06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8C0B06" w:rsidRPr="004D3011" w:rsidRDefault="008C0B06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1FAF31BC" wp14:editId="1F13BBB0">
                  <wp:extent cx="3619500" cy="22098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  <w:tc>
          <w:tcPr>
            <w:tcW w:w="6470" w:type="dxa"/>
          </w:tcPr>
          <w:p w:rsidR="008C0B06" w:rsidRDefault="008C0B06" w:rsidP="00036450">
            <w:pPr>
              <w:pStyle w:val="Heading2"/>
            </w:pPr>
          </w:p>
        </w:tc>
      </w:tr>
    </w:tbl>
    <w:p w:rsidR="0043117B" w:rsidRDefault="0042141D" w:rsidP="000C45FF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41D" w:rsidRDefault="0042141D" w:rsidP="000C45FF">
      <w:r>
        <w:separator/>
      </w:r>
    </w:p>
  </w:endnote>
  <w:endnote w:type="continuationSeparator" w:id="0">
    <w:p w:rsidR="0042141D" w:rsidRDefault="0042141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roy Medium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41D" w:rsidRDefault="0042141D" w:rsidP="000C45FF">
      <w:r>
        <w:separator/>
      </w:r>
    </w:p>
  </w:footnote>
  <w:footnote w:type="continuationSeparator" w:id="0">
    <w:p w:rsidR="0042141D" w:rsidRDefault="0042141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175DF"/>
    <w:multiLevelType w:val="multilevel"/>
    <w:tmpl w:val="9C6C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7375A2"/>
    <w:multiLevelType w:val="multilevel"/>
    <w:tmpl w:val="4D60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C40555"/>
    <w:multiLevelType w:val="multilevel"/>
    <w:tmpl w:val="801A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0C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E250C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205D1"/>
    <w:rsid w:val="0042141D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C0B06"/>
    <w:rsid w:val="009260CD"/>
    <w:rsid w:val="00952C25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ushino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-1477709552"/>
        <c:axId val="-1477695408"/>
      </c:barChart>
      <c:catAx>
        <c:axId val="-147770955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-1477695408"/>
        <c:crosses val="autoZero"/>
        <c:auto val="1"/>
        <c:lblAlgn val="ctr"/>
        <c:lblOffset val="100"/>
        <c:noMultiLvlLbl val="0"/>
      </c:catAx>
      <c:valAx>
        <c:axId val="-1477695408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-1477709552"/>
        <c:crosses val="autoZero"/>
        <c:crossBetween val="between"/>
        <c:majorUnit val="0.25"/>
      </c:valAx>
      <c:spPr>
        <a:noFill/>
        <a:ln w="25400"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4961905" cy="3800000"/>
        </a:xfrm>
        <a:prstGeom xmlns:a="http://schemas.openxmlformats.org/drawingml/2006/main" prst="rect">
          <a:avLst/>
        </a:prstGeom>
      </cdr:spPr>
    </cdr:pic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3409DB35C0640258CA2D4CB74E33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D5FD8-9DF8-4870-91F7-D350A6F4C7DF}"/>
      </w:docPartPr>
      <w:docPartBody>
        <w:p w:rsidR="00000000" w:rsidRDefault="0017173F" w:rsidP="0017173F">
          <w:pPr>
            <w:pStyle w:val="83409DB35C0640258CA2D4CB74E335FD"/>
          </w:pPr>
          <w:r w:rsidRPr="00D5459D">
            <w:t>Profile</w:t>
          </w:r>
        </w:p>
      </w:docPartBody>
    </w:docPart>
    <w:docPart>
      <w:docPartPr>
        <w:name w:val="B2C9C267E96B437BAC07811C3BC95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CB006-AE40-4B46-8355-7FBBA6CCEC3B}"/>
      </w:docPartPr>
      <w:docPartBody>
        <w:p w:rsidR="00000000" w:rsidRDefault="0017173F" w:rsidP="0017173F">
          <w:pPr>
            <w:pStyle w:val="B2C9C267E96B437BAC07811C3BC95AA4"/>
          </w:pPr>
          <w:r w:rsidRPr="00CB0055">
            <w:t>Contact</w:t>
          </w:r>
        </w:p>
      </w:docPartBody>
    </w:docPart>
    <w:docPart>
      <w:docPartPr>
        <w:name w:val="D9CE9515A390428EA0E403868C8DC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48374-0A8B-47A2-9BD5-300B5C6B2DCB}"/>
      </w:docPartPr>
      <w:docPartBody>
        <w:p w:rsidR="00000000" w:rsidRDefault="0017173F" w:rsidP="0017173F">
          <w:pPr>
            <w:pStyle w:val="D9CE9515A390428EA0E403868C8DCCE2"/>
          </w:pPr>
          <w:r w:rsidRPr="004D3011">
            <w:t>PHONE:</w:t>
          </w:r>
        </w:p>
      </w:docPartBody>
    </w:docPart>
    <w:docPart>
      <w:docPartPr>
        <w:name w:val="C7A9D90AC7D348E4972CBBFBB462A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AF2AF-D54F-4BDA-A97F-7CDC9CA345D0}"/>
      </w:docPartPr>
      <w:docPartBody>
        <w:p w:rsidR="00000000" w:rsidRDefault="0017173F" w:rsidP="0017173F">
          <w:pPr>
            <w:pStyle w:val="C7A9D90AC7D348E4972CBBFBB462A08E"/>
          </w:pPr>
          <w:r w:rsidRPr="004D3011">
            <w:t>EMAIL:</w:t>
          </w:r>
        </w:p>
      </w:docPartBody>
    </w:docPart>
    <w:docPart>
      <w:docPartPr>
        <w:name w:val="C74FEC8DB9874617B2ACA11B2EAC7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9D2BB-E819-418E-B967-8E28E584DCD0}"/>
      </w:docPartPr>
      <w:docPartBody>
        <w:p w:rsidR="00000000" w:rsidRDefault="0017173F" w:rsidP="0017173F">
          <w:pPr>
            <w:pStyle w:val="C74FEC8DB9874617B2ACA11B2EAC7312"/>
          </w:pPr>
          <w:r w:rsidRPr="00CB0055">
            <w:t>Hobbies</w:t>
          </w:r>
        </w:p>
      </w:docPartBody>
    </w:docPart>
    <w:docPart>
      <w:docPartPr>
        <w:name w:val="E064F41B5CAC4DC38CC72E5877397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044D7-6088-4B4A-B5DE-14F6059D05CD}"/>
      </w:docPartPr>
      <w:docPartBody>
        <w:p w:rsidR="00000000" w:rsidRDefault="0017173F" w:rsidP="0017173F">
          <w:pPr>
            <w:pStyle w:val="E064F41B5CAC4DC38CC72E5877397871"/>
          </w:pPr>
          <w:r w:rsidRPr="00036450">
            <w:t>EDUCATION</w:t>
          </w:r>
        </w:p>
      </w:docPartBody>
    </w:docPart>
    <w:docPart>
      <w:docPartPr>
        <w:name w:val="AE18E1B665054FBD9F5E468A6954C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155FA-5C92-4DA4-8FCA-C93432E49F9E}"/>
      </w:docPartPr>
      <w:docPartBody>
        <w:p w:rsidR="00000000" w:rsidRDefault="0017173F" w:rsidP="0017173F">
          <w:pPr>
            <w:pStyle w:val="AE18E1B665054FBD9F5E468A6954CF2E"/>
          </w:pPr>
          <w:r w:rsidRPr="00036450">
            <w:t>WORK EXPERIENCE</w:t>
          </w:r>
        </w:p>
      </w:docPartBody>
    </w:docPart>
    <w:docPart>
      <w:docPartPr>
        <w:name w:val="28D81806900D495E8A2758BFC78B1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9FCA5-0365-4849-832C-6622FF49401F}"/>
      </w:docPartPr>
      <w:docPartBody>
        <w:p w:rsidR="00000000" w:rsidRDefault="0017173F" w:rsidP="0017173F">
          <w:pPr>
            <w:pStyle w:val="28D81806900D495E8A2758BFC78B1814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roy Medium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3F"/>
    <w:rsid w:val="0017173F"/>
    <w:rsid w:val="001D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7173F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E150C15ADD481EAA850F60610C7EF5">
    <w:name w:val="96E150C15ADD481EAA850F60610C7EF5"/>
  </w:style>
  <w:style w:type="paragraph" w:customStyle="1" w:styleId="75D7C25F999947FE8094EA3CDDF31C80">
    <w:name w:val="75D7C25F999947FE8094EA3CDDF31C80"/>
  </w:style>
  <w:style w:type="paragraph" w:customStyle="1" w:styleId="618B7B849CAD4B14836515DDEDB44ED2">
    <w:name w:val="618B7B849CAD4B14836515DDEDB44ED2"/>
  </w:style>
  <w:style w:type="paragraph" w:customStyle="1" w:styleId="2D703E6C2485465E8308B168F0BA1C91">
    <w:name w:val="2D703E6C2485465E8308B168F0BA1C91"/>
  </w:style>
  <w:style w:type="paragraph" w:customStyle="1" w:styleId="237625BE2CE041E8847D138974EDE265">
    <w:name w:val="237625BE2CE041E8847D138974EDE265"/>
  </w:style>
  <w:style w:type="paragraph" w:customStyle="1" w:styleId="471CD23E9D4444789D9C1D4597A39AAD">
    <w:name w:val="471CD23E9D4444789D9C1D4597A39AAD"/>
  </w:style>
  <w:style w:type="paragraph" w:customStyle="1" w:styleId="6CB88691DDD54FBFB226563436333901">
    <w:name w:val="6CB88691DDD54FBFB226563436333901"/>
  </w:style>
  <w:style w:type="paragraph" w:customStyle="1" w:styleId="6E045020E55A4B53B1EC78547F028752">
    <w:name w:val="6E045020E55A4B53B1EC78547F028752"/>
  </w:style>
  <w:style w:type="paragraph" w:customStyle="1" w:styleId="E5145EF28D5E411396E5ADB1A739AAD7">
    <w:name w:val="E5145EF28D5E411396E5ADB1A739AAD7"/>
  </w:style>
  <w:style w:type="paragraph" w:customStyle="1" w:styleId="DC5C085560B84C1FA8D660EEAD4843E9">
    <w:name w:val="DC5C085560B84C1FA8D660EEAD4843E9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65282D542E24A0CB8E63132CFAEC0A7">
    <w:name w:val="165282D542E24A0CB8E63132CFAEC0A7"/>
  </w:style>
  <w:style w:type="paragraph" w:customStyle="1" w:styleId="9162115A08EE43B288C44BD3AA266E72">
    <w:name w:val="9162115A08EE43B288C44BD3AA266E72"/>
  </w:style>
  <w:style w:type="paragraph" w:customStyle="1" w:styleId="FA78C76EDC6946F2820E12B2F4A02685">
    <w:name w:val="FA78C76EDC6946F2820E12B2F4A02685"/>
  </w:style>
  <w:style w:type="paragraph" w:customStyle="1" w:styleId="5AA42C661ABE429587FA59BB5426B549">
    <w:name w:val="5AA42C661ABE429587FA59BB5426B549"/>
  </w:style>
  <w:style w:type="paragraph" w:customStyle="1" w:styleId="F767C281F3004FDAA6E417AD7AC862E2">
    <w:name w:val="F767C281F3004FDAA6E417AD7AC862E2"/>
  </w:style>
  <w:style w:type="paragraph" w:customStyle="1" w:styleId="96C7D36D3CF748CFA6AAA1B0673EEEEC">
    <w:name w:val="96C7D36D3CF748CFA6AAA1B0673EEEEC"/>
  </w:style>
  <w:style w:type="paragraph" w:customStyle="1" w:styleId="FA0CB7E236DF40258464812FF73E6ADA">
    <w:name w:val="FA0CB7E236DF40258464812FF73E6ADA"/>
  </w:style>
  <w:style w:type="paragraph" w:customStyle="1" w:styleId="C2FDE92A58E94E53BAD95D6A8D23616B">
    <w:name w:val="C2FDE92A58E94E53BAD95D6A8D23616B"/>
  </w:style>
  <w:style w:type="paragraph" w:customStyle="1" w:styleId="49DBB19C56BE42FB872DBF76BE42B42A">
    <w:name w:val="49DBB19C56BE42FB872DBF76BE42B42A"/>
  </w:style>
  <w:style w:type="paragraph" w:customStyle="1" w:styleId="BF0A6C41B1AB49E78F5DBEA2ADA93E9E">
    <w:name w:val="BF0A6C41B1AB49E78F5DBEA2ADA93E9E"/>
  </w:style>
  <w:style w:type="paragraph" w:customStyle="1" w:styleId="1344A574DBDD42B4BA188E370AFD1C6E">
    <w:name w:val="1344A574DBDD42B4BA188E370AFD1C6E"/>
  </w:style>
  <w:style w:type="paragraph" w:customStyle="1" w:styleId="6FABD98359524E21AFA3C02133FA1624">
    <w:name w:val="6FABD98359524E21AFA3C02133FA1624"/>
  </w:style>
  <w:style w:type="paragraph" w:customStyle="1" w:styleId="438740BB1B5F47E88ABF9E1290C809F9">
    <w:name w:val="438740BB1B5F47E88ABF9E1290C809F9"/>
  </w:style>
  <w:style w:type="paragraph" w:customStyle="1" w:styleId="7A50EA28AE274FF6BE2EECFF282D17E6">
    <w:name w:val="7A50EA28AE274FF6BE2EECFF282D17E6"/>
  </w:style>
  <w:style w:type="paragraph" w:customStyle="1" w:styleId="D0287130D4E44C0282F04D09F491FDF4">
    <w:name w:val="D0287130D4E44C0282F04D09F491FDF4"/>
  </w:style>
  <w:style w:type="paragraph" w:customStyle="1" w:styleId="D284F46D203D445CB19AB432684D41D4">
    <w:name w:val="D284F46D203D445CB19AB432684D41D4"/>
  </w:style>
  <w:style w:type="paragraph" w:customStyle="1" w:styleId="9166443818C34680A5A71E4E681F0578">
    <w:name w:val="9166443818C34680A5A71E4E681F0578"/>
  </w:style>
  <w:style w:type="paragraph" w:customStyle="1" w:styleId="5FD47D95451B4746BAB5FFEFA356157E">
    <w:name w:val="5FD47D95451B4746BAB5FFEFA356157E"/>
  </w:style>
  <w:style w:type="paragraph" w:customStyle="1" w:styleId="29CAA62A44BA471BB65DEA5954EF4C0B">
    <w:name w:val="29CAA62A44BA471BB65DEA5954EF4C0B"/>
  </w:style>
  <w:style w:type="paragraph" w:customStyle="1" w:styleId="A47F9D2057624799B3C8BE6296A504FA">
    <w:name w:val="A47F9D2057624799B3C8BE6296A504FA"/>
  </w:style>
  <w:style w:type="paragraph" w:customStyle="1" w:styleId="8D192CAAF6C942888F0AA8BA051A8A49">
    <w:name w:val="8D192CAAF6C942888F0AA8BA051A8A49"/>
  </w:style>
  <w:style w:type="paragraph" w:customStyle="1" w:styleId="D5D9B37058D54C35BC693119C43EF9E6">
    <w:name w:val="D5D9B37058D54C35BC693119C43EF9E6"/>
  </w:style>
  <w:style w:type="paragraph" w:customStyle="1" w:styleId="9C8331CDE2B2465A972119219455668E">
    <w:name w:val="9C8331CDE2B2465A972119219455668E"/>
  </w:style>
  <w:style w:type="paragraph" w:customStyle="1" w:styleId="F10F205F4D134E7CB1635274001347D2">
    <w:name w:val="F10F205F4D134E7CB1635274001347D2"/>
  </w:style>
  <w:style w:type="paragraph" w:customStyle="1" w:styleId="10915E08FF394B388EC0DCAF22C1D130">
    <w:name w:val="10915E08FF394B388EC0DCAF22C1D130"/>
  </w:style>
  <w:style w:type="paragraph" w:customStyle="1" w:styleId="EE096ED6B7B84E60A4D57415BCB02D1E">
    <w:name w:val="EE096ED6B7B84E60A4D57415BCB02D1E"/>
  </w:style>
  <w:style w:type="paragraph" w:customStyle="1" w:styleId="120839C42B50448C996550595A0F2F73">
    <w:name w:val="120839C42B50448C996550595A0F2F73"/>
  </w:style>
  <w:style w:type="paragraph" w:customStyle="1" w:styleId="68AFB25DD6E84F0FA689AF0653882FE2">
    <w:name w:val="68AFB25DD6E84F0FA689AF0653882FE2"/>
  </w:style>
  <w:style w:type="paragraph" w:customStyle="1" w:styleId="3F24A83A3CBA4F1E8B951063E366A257">
    <w:name w:val="3F24A83A3CBA4F1E8B951063E366A257"/>
  </w:style>
  <w:style w:type="paragraph" w:customStyle="1" w:styleId="0C011B957629415CA1FB878130689FF1">
    <w:name w:val="0C011B957629415CA1FB878130689FF1"/>
  </w:style>
  <w:style w:type="character" w:customStyle="1" w:styleId="Heading2Char">
    <w:name w:val="Heading 2 Char"/>
    <w:basedOn w:val="DefaultParagraphFont"/>
    <w:link w:val="Heading2"/>
    <w:uiPriority w:val="9"/>
    <w:rsid w:val="0017173F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5360AF4A09804F3396CD619B23066EEA">
    <w:name w:val="5360AF4A09804F3396CD619B23066EEA"/>
  </w:style>
  <w:style w:type="paragraph" w:customStyle="1" w:styleId="83409DB35C0640258CA2D4CB74E335FD">
    <w:name w:val="83409DB35C0640258CA2D4CB74E335FD"/>
    <w:rsid w:val="0017173F"/>
  </w:style>
  <w:style w:type="paragraph" w:customStyle="1" w:styleId="B2C9C267E96B437BAC07811C3BC95AA4">
    <w:name w:val="B2C9C267E96B437BAC07811C3BC95AA4"/>
    <w:rsid w:val="0017173F"/>
  </w:style>
  <w:style w:type="paragraph" w:customStyle="1" w:styleId="D9CE9515A390428EA0E403868C8DCCE2">
    <w:name w:val="D9CE9515A390428EA0E403868C8DCCE2"/>
    <w:rsid w:val="0017173F"/>
  </w:style>
  <w:style w:type="paragraph" w:customStyle="1" w:styleId="C7A9D90AC7D348E4972CBBFBB462A08E">
    <w:name w:val="C7A9D90AC7D348E4972CBBFBB462A08E"/>
    <w:rsid w:val="0017173F"/>
  </w:style>
  <w:style w:type="paragraph" w:customStyle="1" w:styleId="C74FEC8DB9874617B2ACA11B2EAC7312">
    <w:name w:val="C74FEC8DB9874617B2ACA11B2EAC7312"/>
    <w:rsid w:val="0017173F"/>
  </w:style>
  <w:style w:type="paragraph" w:customStyle="1" w:styleId="E064F41B5CAC4DC38CC72E5877397871">
    <w:name w:val="E064F41B5CAC4DC38CC72E5877397871"/>
    <w:rsid w:val="0017173F"/>
  </w:style>
  <w:style w:type="paragraph" w:customStyle="1" w:styleId="AE18E1B665054FBD9F5E468A6954CF2E">
    <w:name w:val="AE18E1B665054FBD9F5E468A6954CF2E"/>
    <w:rsid w:val="0017173F"/>
  </w:style>
  <w:style w:type="paragraph" w:customStyle="1" w:styleId="28D81806900D495E8A2758BFC78B1814">
    <w:name w:val="28D81806900D495E8A2758BFC78B1814"/>
    <w:rsid w:val="001717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Pugeda-CV</dc:title>
  <dc:subject/>
  <dc:creator/>
  <cp:keywords/>
  <dc:description/>
  <cp:lastModifiedBy/>
  <cp:revision>1</cp:revision>
  <dcterms:created xsi:type="dcterms:W3CDTF">2021-07-25T11:15:00Z</dcterms:created>
  <dcterms:modified xsi:type="dcterms:W3CDTF">2021-07-25T11:37:00Z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